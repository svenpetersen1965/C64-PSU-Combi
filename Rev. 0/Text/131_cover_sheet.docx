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p w:rsidR="007272BD" w:rsidRDefault="007272BD" w:rsidP="00D2014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1794136" cy="32897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bi psu 64 logo b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136" cy="32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2BD" w:rsidRPr="00950B62" w:rsidRDefault="007272BD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C5D6FE51BD4246DA8CD50F3C5D09F3E0"/>
        </w:placeholder>
      </w:sdtPr>
      <w:sdtEndPr>
        <w:rPr>
          <w:sz w:val="48"/>
          <w:szCs w:val="48"/>
        </w:rPr>
      </w:sdtEndPr>
      <w:sdtContent>
        <w:p w:rsidR="00D20149" w:rsidRPr="00950B62" w:rsidRDefault="00EB2880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C64 Combi PSU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EB2880">
        <w:rPr>
          <w:sz w:val="36"/>
          <w:szCs w:val="36"/>
          <w:lang w:val="en-US"/>
        </w:rPr>
        <w:t>131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EB2880">
        <w:rPr>
          <w:sz w:val="36"/>
          <w:szCs w:val="36"/>
          <w:lang w:val="en-US"/>
        </w:rPr>
        <w:t>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EB2880">
        <w:rPr>
          <w:sz w:val="36"/>
          <w:szCs w:val="36"/>
          <w:lang w:val="en-US"/>
        </w:rPr>
        <w:t>28.07.2019</w:t>
      </w:r>
      <w:bookmarkStart w:id="0" w:name="_GoBack"/>
      <w:bookmarkEnd w:id="0"/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80"/>
    <w:rsid w:val="00394953"/>
    <w:rsid w:val="0070552A"/>
    <w:rsid w:val="007272BD"/>
    <w:rsid w:val="007D5C22"/>
    <w:rsid w:val="00923FE4"/>
    <w:rsid w:val="00950B62"/>
    <w:rsid w:val="009A38BA"/>
    <w:rsid w:val="00B510DA"/>
    <w:rsid w:val="00D20149"/>
    <w:rsid w:val="00D34CBC"/>
    <w:rsid w:val="00EA3C1A"/>
    <w:rsid w:val="00EB2880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7B1F"/>
  <w15:chartTrackingRefBased/>
  <w15:docId w15:val="{24CF70A6-7B16-4DFB-9323-2482E733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D6FE51BD4246DA8CD50F3C5D09F3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26A480-209B-41DD-AA8C-04477C8B3DDC}"/>
      </w:docPartPr>
      <w:docPartBody>
        <w:p w:rsidR="00F76CBE" w:rsidRDefault="00F76CBE">
          <w:pPr>
            <w:pStyle w:val="C5D6FE51BD4246DA8CD50F3C5D09F3E0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BE"/>
    <w:rsid w:val="00F7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5D6FE51BD4246DA8CD50F3C5D09F3E0">
    <w:name w:val="C5D6FE51BD4246DA8CD50F3C5D09F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E9ED2-D3B6-436B-A2AA-A1FCC75C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2019-07-28T01:53:00Z</dcterms:created>
  <dcterms:modified xsi:type="dcterms:W3CDTF">2019-07-30T12:24:00Z</dcterms:modified>
</cp:coreProperties>
</file>