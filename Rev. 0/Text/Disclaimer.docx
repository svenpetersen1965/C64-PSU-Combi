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A791" w14:textId="77777777" w:rsidR="00971548" w:rsidRPr="00405763" w:rsidRDefault="00971548" w:rsidP="00202097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60913AF" w14:textId="7113B551" w:rsidR="00971548" w:rsidRPr="00405763" w:rsidRDefault="00AB66A4" w:rsidP="00AB66A4">
      <w:pPr>
        <w:pStyle w:val="DokumentTitel"/>
        <w:tabs>
          <w:tab w:val="center" w:pos="4536"/>
        </w:tabs>
        <w:jc w:val="left"/>
        <w:rPr>
          <w:rStyle w:val="Buchtitel"/>
          <w:b/>
          <w:bCs w:val="0"/>
          <w:i w:val="0"/>
          <w:iCs w:val="0"/>
          <w:lang w:val="en-US"/>
        </w:rPr>
      </w:pPr>
      <w:r w:rsidRPr="00405763">
        <w:rPr>
          <w:rStyle w:val="Buchtitel"/>
          <w:b/>
          <w:bCs w:val="0"/>
          <w:i w:val="0"/>
          <w:iCs w:val="0"/>
          <w:lang w:val="en-US"/>
        </w:rPr>
        <w:tab/>
        <w:t>Disclaimer</w:t>
      </w:r>
    </w:p>
    <w:p w14:paraId="5953DBC1" w14:textId="2A73B1D1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>Working with mains voltages can be har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m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ful and cause death. Do not connect this 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PCB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to mains (230VAC) unless you are trained</w:t>
      </w:r>
      <w:r w:rsidR="00111242">
        <w:rPr>
          <w:rStyle w:val="Buchtitel"/>
          <w:b w:val="0"/>
          <w:bCs w:val="0"/>
          <w:i w:val="0"/>
          <w:iCs w:val="0"/>
          <w:lang w:val="en-US"/>
        </w:rPr>
        <w:t>/authorized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in doing so and know the required safety regulations.</w:t>
      </w:r>
    </w:p>
    <w:p w14:paraId="43F19C7A" w14:textId="6DF69E9C" w:rsidR="00707EDD" w:rsidRPr="00405763" w:rsidRDefault="00707EDD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An electrical shock can be deadly. Improper installations can lead to fire hazards.  </w:t>
      </w:r>
    </w:p>
    <w:p w14:paraId="1155AFF7" w14:textId="0A0CB70F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This PSU is a prototype, it is not certified in any way and might only be used </w:t>
      </w:r>
      <w:r w:rsidR="00B1168C">
        <w:rPr>
          <w:rStyle w:val="Buchtitel"/>
          <w:b w:val="0"/>
          <w:bCs w:val="0"/>
          <w:i w:val="0"/>
          <w:iCs w:val="0"/>
          <w:lang w:val="en-US"/>
        </w:rPr>
        <w:t xml:space="preserve">as a prototype 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>under laboratory conditions. Usage is at own risk.</w:t>
      </w:r>
    </w:p>
    <w:p w14:paraId="62C3D2F2" w14:textId="7DC61CA8" w:rsidR="00707EDD" w:rsidRDefault="00405763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PSU is designed to be installed in a </w:t>
      </w:r>
      <w:r w:rsidR="00707EDD">
        <w:rPr>
          <w:rStyle w:val="Buchtitel"/>
          <w:b w:val="0"/>
          <w:bCs w:val="0"/>
          <w:i w:val="0"/>
          <w:iCs w:val="0"/>
          <w:lang w:val="en-US"/>
        </w:rPr>
        <w:t>metal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707EDD">
        <w:rPr>
          <w:rStyle w:val="Buchtitel"/>
          <w:b w:val="0"/>
          <w:bCs w:val="0"/>
          <w:i w:val="0"/>
          <w:iCs w:val="0"/>
          <w:lang w:val="en-US"/>
        </w:rPr>
        <w:t>enclosure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. </w:t>
      </w:r>
      <w:r w:rsidR="00707EDD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3 prong mains connector is required and the case has to be connected to PE in a suitable way.</w:t>
      </w:r>
      <w:r w:rsidR="00707EDD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111242">
        <w:rPr>
          <w:rStyle w:val="Buchtitel"/>
          <w:b w:val="0"/>
          <w:bCs w:val="0"/>
          <w:i w:val="0"/>
          <w:iCs w:val="0"/>
          <w:lang w:val="en-US"/>
        </w:rPr>
        <w:t>A sufficient ventilation of the enclosure is required.</w:t>
      </w:r>
      <w:bookmarkStart w:id="0" w:name="_GoBack"/>
      <w:bookmarkEnd w:id="0"/>
    </w:p>
    <w:p w14:paraId="463A8FCC" w14:textId="7773ABC8" w:rsidR="00405763" w:rsidRDefault="00707EDD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mains fuse is not included on the PCB. A suitable fuse has to be installed in the mains circuitry externally. </w:t>
      </w:r>
    </w:p>
    <w:p w14:paraId="2CCCCB1D" w14:textId="73EF4F22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The documentation is </w:t>
      </w:r>
      <w:r w:rsidRPr="00405763">
        <w:rPr>
          <w:rStyle w:val="tlid-translation"/>
          <w:lang w:val="en-US"/>
        </w:rPr>
        <w:t>dra</w:t>
      </w:r>
      <w:r w:rsidR="00405763">
        <w:rPr>
          <w:rStyle w:val="tlid-translation"/>
          <w:lang w:val="en-US"/>
        </w:rPr>
        <w:t>f</w:t>
      </w:r>
      <w:r w:rsidRPr="00405763">
        <w:rPr>
          <w:rStyle w:val="tlid-translation"/>
          <w:lang w:val="en-US"/>
        </w:rPr>
        <w:t>ted to the best of my knowledge. The creator is not liable for the accuracy and completeness.</w:t>
      </w:r>
    </w:p>
    <w:p w14:paraId="7E63528E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3631EAD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9CADE3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901B92" w:rsidRPr="00405763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581C" w14:textId="77777777" w:rsidR="00901B92" w:rsidRDefault="00901B92" w:rsidP="004207BD">
      <w:pPr>
        <w:spacing w:after="0" w:line="240" w:lineRule="auto"/>
      </w:pPr>
      <w:r>
        <w:separator/>
      </w:r>
    </w:p>
  </w:endnote>
  <w:endnote w:type="continuationSeparator" w:id="0">
    <w:p w14:paraId="6EFFC53B" w14:textId="77777777" w:rsidR="00901B92" w:rsidRDefault="00901B9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F647" w14:textId="5986E2C2" w:rsidR="004207BD" w:rsidRDefault="001D79E6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D2555B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707EDD">
      <w:rPr>
        <w:noProof/>
      </w:rPr>
      <w:t>30.07.2019 14:04</w:t>
    </w:r>
    <w:r w:rsidR="006477E2">
      <w:fldChar w:fldCharType="end"/>
    </w:r>
  </w:p>
  <w:p w14:paraId="64F6D2DD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8DCC" w14:textId="51A9BAEF" w:rsidR="00971548" w:rsidRPr="00405763" w:rsidRDefault="00E62356" w:rsidP="00A930FC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fldChar w:fldCharType="begin"/>
    </w:r>
    <w:r w:rsidRPr="00405763">
      <w:rPr>
        <w:sz w:val="20"/>
        <w:szCs w:val="20"/>
        <w:lang w:val="en-US"/>
      </w:rPr>
      <w:instrText xml:space="preserve"> FILENAME \* MERGEFORMAT </w:instrText>
    </w:r>
    <w:r w:rsidRPr="00405763">
      <w:rPr>
        <w:sz w:val="20"/>
        <w:szCs w:val="20"/>
        <w:lang w:val="en-US"/>
      </w:rPr>
      <w:fldChar w:fldCharType="separate"/>
    </w:r>
    <w:r w:rsidR="00D2555B">
      <w:rPr>
        <w:noProof/>
        <w:sz w:val="20"/>
        <w:szCs w:val="20"/>
        <w:lang w:val="en-US"/>
      </w:rPr>
      <w:t>Disclaimer.docx</w:t>
    </w:r>
    <w:r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  <w:r w:rsidR="00D4127D" w:rsidRPr="00405763">
      <w:rPr>
        <w:sz w:val="20"/>
        <w:szCs w:val="20"/>
        <w:lang w:val="en-US"/>
      </w:rPr>
      <w:tab/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TIME \@ "dd.MM.yyyy HH:mm" </w:instrText>
    </w:r>
    <w:r w:rsidR="00971548" w:rsidRPr="00405763">
      <w:rPr>
        <w:sz w:val="20"/>
        <w:szCs w:val="20"/>
        <w:lang w:val="en-US"/>
      </w:rPr>
      <w:fldChar w:fldCharType="separate"/>
    </w:r>
    <w:r w:rsidR="00707EDD">
      <w:rPr>
        <w:noProof/>
        <w:sz w:val="20"/>
        <w:szCs w:val="20"/>
        <w:lang w:val="en-US"/>
      </w:rPr>
      <w:t>30.07.2019 14:04</w:t>
    </w:r>
    <w:r w:rsidR="00971548" w:rsidRPr="00405763">
      <w:rPr>
        <w:sz w:val="20"/>
        <w:szCs w:val="20"/>
        <w:lang w:val="en-US"/>
      </w:rPr>
      <w:fldChar w:fldCharType="end"/>
    </w:r>
  </w:p>
  <w:p w14:paraId="7B56B2E2" w14:textId="404AB8AD" w:rsidR="00971548" w:rsidRPr="00405763" w:rsidRDefault="00AB66A4" w:rsidP="004F659B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t xml:space="preserve">Drafted by </w:t>
    </w:r>
    <w:r w:rsidR="00971548" w:rsidRPr="0040576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05763">
          <w:rPr>
            <w:sz w:val="20"/>
            <w:szCs w:val="20"/>
            <w:lang w:val="en-US"/>
          </w:rPr>
          <w:t>Sven Petersen</w:t>
        </w:r>
      </w:sdtContent>
    </w:sdt>
    <w:r w:rsidR="00971548" w:rsidRPr="00405763">
      <w:rPr>
        <w:sz w:val="20"/>
        <w:szCs w:val="20"/>
        <w:lang w:val="en-US"/>
      </w:rPr>
      <w:tab/>
    </w:r>
    <w:r w:rsidRPr="00405763">
      <w:rPr>
        <w:sz w:val="20"/>
        <w:szCs w:val="20"/>
        <w:lang w:val="en-US"/>
      </w:rPr>
      <w:t>Page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PAGE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 xml:space="preserve"> </w:t>
    </w:r>
    <w:r w:rsidRPr="00405763">
      <w:rPr>
        <w:sz w:val="20"/>
        <w:szCs w:val="20"/>
        <w:lang w:val="en-US"/>
      </w:rPr>
      <w:t>of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NUMPAGES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4271" w14:textId="77777777" w:rsidR="00901B92" w:rsidRDefault="00901B92" w:rsidP="004207BD">
      <w:pPr>
        <w:spacing w:after="0" w:line="240" w:lineRule="auto"/>
      </w:pPr>
      <w:r>
        <w:separator/>
      </w:r>
    </w:p>
  </w:footnote>
  <w:footnote w:type="continuationSeparator" w:id="0">
    <w:p w14:paraId="350F76B0" w14:textId="77777777" w:rsidR="00901B92" w:rsidRDefault="00901B9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6E0A" w14:textId="4FEB1241" w:rsidR="005131E2" w:rsidRPr="00A930FC" w:rsidRDefault="005131E2" w:rsidP="005131E2">
    <w:pPr>
      <w:pStyle w:val="Kopfzeile"/>
    </w:pPr>
    <w:r w:rsidRPr="00A930FC">
      <w:tab/>
    </w: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2"/>
    <w:rsid w:val="00095AB4"/>
    <w:rsid w:val="000D4111"/>
    <w:rsid w:val="00111242"/>
    <w:rsid w:val="00172E2D"/>
    <w:rsid w:val="001D79E6"/>
    <w:rsid w:val="00202097"/>
    <w:rsid w:val="002779BC"/>
    <w:rsid w:val="002D02D3"/>
    <w:rsid w:val="00304344"/>
    <w:rsid w:val="003D6E8B"/>
    <w:rsid w:val="00405763"/>
    <w:rsid w:val="004207BD"/>
    <w:rsid w:val="004F659B"/>
    <w:rsid w:val="005059D3"/>
    <w:rsid w:val="005131E2"/>
    <w:rsid w:val="006477E2"/>
    <w:rsid w:val="00706A1C"/>
    <w:rsid w:val="00707EDD"/>
    <w:rsid w:val="00744AFB"/>
    <w:rsid w:val="007949D2"/>
    <w:rsid w:val="007B217D"/>
    <w:rsid w:val="007C0EBE"/>
    <w:rsid w:val="008052A5"/>
    <w:rsid w:val="00901B92"/>
    <w:rsid w:val="00951A09"/>
    <w:rsid w:val="00961D2D"/>
    <w:rsid w:val="00971548"/>
    <w:rsid w:val="00A92BB9"/>
    <w:rsid w:val="00A930FC"/>
    <w:rsid w:val="00AB66A4"/>
    <w:rsid w:val="00B1168C"/>
    <w:rsid w:val="00D15F29"/>
    <w:rsid w:val="00D2555B"/>
    <w:rsid w:val="00D4127D"/>
    <w:rsid w:val="00DB7A7A"/>
    <w:rsid w:val="00DC1E07"/>
    <w:rsid w:val="00E62356"/>
    <w:rsid w:val="00E92302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FA84AFB"/>
  <w15:chartTrackingRefBased/>
  <w15:docId w15:val="{1B116505-79F3-4092-AEF5-3B46AD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2B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202097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202097"/>
    <w:rPr>
      <w:rFonts w:ascii="Futura Lt BT" w:hAnsi="Futura Lt BT"/>
      <w:b/>
      <w:sz w:val="28"/>
    </w:rPr>
  </w:style>
  <w:style w:type="character" w:customStyle="1" w:styleId="tlid-translation">
    <w:name w:val="tlid-translation"/>
    <w:basedOn w:val="Absatz-Standardschriftart"/>
    <w:rsid w:val="00A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Keine_DokN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9DB9-5B25-4759-8312-FC671B44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Keine_DokNr.dotx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11</cp:revision>
  <cp:lastPrinted>2019-03-14T13:24:00Z</cp:lastPrinted>
  <dcterms:created xsi:type="dcterms:W3CDTF">2018-11-24T12:08:00Z</dcterms:created>
  <dcterms:modified xsi:type="dcterms:W3CDTF">2019-07-30T12:09:00Z</dcterms:modified>
</cp:coreProperties>
</file>